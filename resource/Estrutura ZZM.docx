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0050" w14:textId="77777777" w:rsidR="00D4137C" w:rsidRPr="00F169EE" w:rsidRDefault="00F169EE" w:rsidP="00AA7C24">
      <w:pPr>
        <w:rPr>
          <w:rFonts w:ascii="Calibri" w:hAnsi="Calibri" w:cs="Calibri"/>
          <w:b/>
          <w:sz w:val="44"/>
          <w:szCs w:val="20"/>
        </w:rPr>
      </w:pPr>
      <w:r w:rsidRPr="00F169EE">
        <w:rPr>
          <w:rFonts w:ascii="Calibri" w:hAnsi="Calibri" w:cs="Calibri"/>
          <w:b/>
          <w:sz w:val="44"/>
          <w:szCs w:val="20"/>
        </w:rPr>
        <w:t>Especificação Física</w:t>
      </w:r>
    </w:p>
    <w:p w14:paraId="05B8D33C" w14:textId="77777777" w:rsidR="00F169EE" w:rsidRPr="00F169EE" w:rsidRDefault="00F169EE" w:rsidP="00AA7C24">
      <w:pPr>
        <w:rPr>
          <w:rFonts w:ascii="Calibri" w:hAnsi="Calibri" w:cs="Calibri"/>
          <w:b/>
          <w:sz w:val="44"/>
          <w:szCs w:val="20"/>
        </w:rPr>
      </w:pPr>
    </w:p>
    <w:p w14:paraId="1E8C53EE" w14:textId="0A61A0BE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  <w:r w:rsidRPr="00F169EE">
        <w:rPr>
          <w:rFonts w:ascii="Calibri" w:hAnsi="Calibri" w:cs="Calibri"/>
          <w:b/>
          <w:sz w:val="28"/>
          <w:szCs w:val="20"/>
        </w:rPr>
        <w:t>Dicionário de Dados</w:t>
      </w:r>
    </w:p>
    <w:p w14:paraId="087C8E9B" w14:textId="77777777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2D778C2E" w14:textId="22EFD42F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  <w:r w:rsidRPr="00F169EE">
        <w:rPr>
          <w:rFonts w:ascii="Calibri" w:hAnsi="Calibri" w:cs="Calibri"/>
          <w:b/>
          <w:szCs w:val="20"/>
        </w:rPr>
        <w:t>Tabela</w:t>
      </w:r>
    </w:p>
    <w:p w14:paraId="5E497935" w14:textId="77777777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F169EE" w:rsidRPr="00F169EE" w14:paraId="34134853" w14:textId="77777777" w:rsidTr="00F169EE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14:paraId="43BBBE72" w14:textId="306133D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14:paraId="1485ED3D" w14:textId="681B38D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14:paraId="70EAFE1F" w14:textId="507CC2C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14:paraId="0223D79D" w14:textId="20A4505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F169EE" w:rsidRPr="00F169EE" w14:paraId="7A4DB785" w14:textId="77777777" w:rsidTr="00F169EE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14:paraId="670D0EFF" w14:textId="7857C77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</w:t>
            </w:r>
          </w:p>
        </w:tc>
        <w:tc>
          <w:tcPr>
            <w:tcW w:w="4664" w:type="dxa"/>
            <w:shd w:val="clear" w:color="auto" w:fill="DBE5F1"/>
            <w:vAlign w:val="center"/>
          </w:tcPr>
          <w:p w14:paraId="7B0536A8" w14:textId="4177CF5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Servicos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Rest</w:t>
            </w:r>
            <w:proofErr w:type="spellEnd"/>
          </w:p>
        </w:tc>
        <w:tc>
          <w:tcPr>
            <w:tcW w:w="2254" w:type="dxa"/>
            <w:shd w:val="clear" w:color="auto" w:fill="DBE5F1"/>
            <w:vAlign w:val="center"/>
          </w:tcPr>
          <w:p w14:paraId="120ECC10" w14:textId="5935B08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Compartilhado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14:paraId="5CB72D32" w14:textId="0F8BCE6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 </w:t>
            </w:r>
          </w:p>
        </w:tc>
      </w:tr>
    </w:tbl>
    <w:p w14:paraId="62CA6B06" w14:textId="65877BF2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19AAEAA7" w14:textId="4CF8C62F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</w:p>
    <w:p w14:paraId="7ED7D7C8" w14:textId="73E20680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  <w:r w:rsidRPr="00F169EE">
        <w:rPr>
          <w:rFonts w:ascii="Calibri" w:hAnsi="Calibri" w:cs="Calibri"/>
          <w:b/>
          <w:sz w:val="22"/>
          <w:szCs w:val="20"/>
        </w:rPr>
        <w:t>Campos</w:t>
      </w:r>
    </w:p>
    <w:p w14:paraId="21C3D279" w14:textId="706E42A5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3D6EE69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18D08E5" w14:textId="4020188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A9B2889" w14:textId="6934E4B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ZZM_FILIAL</w:t>
            </w:r>
          </w:p>
        </w:tc>
      </w:tr>
      <w:tr w:rsidR="00F169EE" w:rsidRPr="00F169EE" w14:paraId="50D9C66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45C94B4" w14:textId="6A2BE8B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EC18360" w14:textId="3EC3FB7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Caracter</w:t>
            </w:r>
            <w:proofErr w:type="spellEnd"/>
          </w:p>
        </w:tc>
      </w:tr>
      <w:tr w:rsidR="00F169EE" w:rsidRPr="00F169EE" w14:paraId="28E3831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DA2F89F" w14:textId="6385667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028D0EB" w14:textId="4D11673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2</w:t>
            </w:r>
          </w:p>
        </w:tc>
      </w:tr>
      <w:tr w:rsidR="00F169EE" w:rsidRPr="00F169EE" w14:paraId="6061C81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AA13695" w14:textId="69D9A69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5B79F29" w14:textId="1FB88FE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169BF89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C1764DA" w14:textId="0AEDE53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884B836" w14:textId="3241EB7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@!</w:t>
            </w:r>
          </w:p>
        </w:tc>
      </w:tr>
      <w:tr w:rsidR="00F169EE" w:rsidRPr="00F169EE" w14:paraId="75E5429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AB47CE1" w14:textId="2BFCABA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927C60A" w14:textId="2F00E40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Filial</w:t>
            </w:r>
          </w:p>
        </w:tc>
      </w:tr>
      <w:tr w:rsidR="00F169EE" w:rsidRPr="00F169EE" w14:paraId="2C62181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225E274" w14:textId="00FBDA9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26D765A" w14:textId="0FF2400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Filial do Sistema</w:t>
            </w:r>
          </w:p>
        </w:tc>
      </w:tr>
      <w:tr w:rsidR="00F169EE" w:rsidRPr="00F169EE" w14:paraId="25BC1071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5F0ABA2" w14:textId="0C208EB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CF53341" w14:textId="095EDEA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0F4AF0D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E760557" w14:textId="16459F1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0B79E91" w14:textId="01AB330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0C34910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E30A9E6" w14:textId="64F67E8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BF2C9CC" w14:textId="13CF30E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660CADFC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23A3E24" w14:textId="3360EF2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Grupo de Campos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F6EBB1A" w14:textId="68CA976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033 - Tamanho da Filial</w:t>
            </w:r>
          </w:p>
        </w:tc>
      </w:tr>
      <w:tr w:rsidR="00F169EE" w:rsidRPr="00F169EE" w14:paraId="1EBC196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42239F2" w14:textId="474060C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4015C890" w14:textId="7ED4430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01</w:t>
            </w:r>
          </w:p>
        </w:tc>
      </w:tr>
    </w:tbl>
    <w:p w14:paraId="50FFBA36" w14:textId="6E94091C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</w:p>
    <w:p w14:paraId="402E767A" w14:textId="5183F12C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7AEF3D5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D20AD60" w14:textId="3ECC973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9A7F1AD" w14:textId="09CB85A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ZZM_SEQ</w:t>
            </w:r>
          </w:p>
        </w:tc>
      </w:tr>
      <w:tr w:rsidR="00F169EE" w:rsidRPr="00F169EE" w14:paraId="31BB000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3242A6A" w14:textId="4E3BC3B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D7BCED8" w14:textId="03FE596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Caracter</w:t>
            </w:r>
            <w:proofErr w:type="spellEnd"/>
          </w:p>
        </w:tc>
      </w:tr>
      <w:tr w:rsidR="00F169EE" w:rsidRPr="00F169EE" w14:paraId="71F4E73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C1898CC" w14:textId="49AB515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6AACFDB" w14:textId="0F713FD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6</w:t>
            </w:r>
          </w:p>
        </w:tc>
      </w:tr>
      <w:tr w:rsidR="00F169EE" w:rsidRPr="00F169EE" w14:paraId="438F212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54ADF3D" w14:textId="68C62BB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462F648" w14:textId="3EDE063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656E4EF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F49400C" w14:textId="407BEFB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82B0512" w14:textId="2AFF11D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Sequencial</w:t>
            </w:r>
          </w:p>
        </w:tc>
      </w:tr>
      <w:tr w:rsidR="00F169EE" w:rsidRPr="00F169EE" w14:paraId="7AB0A088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CC0216B" w14:textId="523F5A5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1CEEEED" w14:textId="6F90E30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Sequencial</w:t>
            </w:r>
          </w:p>
        </w:tc>
      </w:tr>
      <w:tr w:rsidR="00F169EE" w:rsidRPr="00F169EE" w14:paraId="58EEC84C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A96A2E6" w14:textId="246D323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FF44457" w14:textId="5F39EF9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0DD84B4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89CB0A2" w14:textId="7937B8F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E312154" w14:textId="207E479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12F73D93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D958ADA" w14:textId="61FBBB9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CFCA29D" w14:textId="6B17500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116EF9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329EA70" w14:textId="18F242D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Inic</w:t>
            </w:r>
            <w:proofErr w:type="spellEnd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A13B516" w14:textId="2C3F4A5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proofErr w:type="gramStart"/>
            <w:r w:rsidRPr="00F169EE">
              <w:rPr>
                <w:rFonts w:ascii="Calibri" w:hAnsi="Calibri" w:cs="Calibri"/>
                <w:sz w:val="18"/>
                <w:szCs w:val="20"/>
              </w:rPr>
              <w:t>GetSxENum</w:t>
            </w:r>
            <w:proofErr w:type="spellEnd"/>
            <w:r w:rsidRPr="00F169EE">
              <w:rPr>
                <w:rFonts w:ascii="Calibri" w:hAnsi="Calibri" w:cs="Calibri"/>
                <w:sz w:val="18"/>
                <w:szCs w:val="20"/>
              </w:rPr>
              <w:t>(</w:t>
            </w:r>
            <w:proofErr w:type="gramEnd"/>
            <w:r w:rsidRPr="00F169EE">
              <w:rPr>
                <w:rFonts w:ascii="Calibri" w:hAnsi="Calibri" w:cs="Calibri"/>
                <w:sz w:val="18"/>
                <w:szCs w:val="20"/>
              </w:rPr>
              <w:t>"ZZM", "ZZM_SEQ")</w:t>
            </w:r>
          </w:p>
        </w:tc>
      </w:tr>
      <w:tr w:rsidR="00F169EE" w:rsidRPr="00F169EE" w14:paraId="7C753FD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47A460B" w14:textId="34C6AAC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1DDFE65" w14:textId="7361048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736217A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03280BC" w14:textId="7DD9440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C819C9D" w14:textId="6707B82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39BCA14F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314FAB2" w14:textId="52A67AA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06E27C06" w14:textId="25F879F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02</w:t>
            </w:r>
          </w:p>
        </w:tc>
      </w:tr>
    </w:tbl>
    <w:p w14:paraId="4DC8106E" w14:textId="55295A0C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2E7062D7" w14:textId="288C9BD6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29D77B9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A862D02" w14:textId="155A264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8798B08" w14:textId="77BCBAC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ZZM_TIPO</w:t>
            </w:r>
          </w:p>
        </w:tc>
      </w:tr>
      <w:tr w:rsidR="00F169EE" w:rsidRPr="00F169EE" w14:paraId="10C61D8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622B31F" w14:textId="506B73C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C3E656E" w14:textId="6749A60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Caracter</w:t>
            </w:r>
            <w:proofErr w:type="spellEnd"/>
          </w:p>
        </w:tc>
      </w:tr>
      <w:tr w:rsidR="00F169EE" w:rsidRPr="00F169EE" w14:paraId="2E4A17C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F118D80" w14:textId="12D40CD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F6E1C8D" w14:textId="708DD18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1</w:t>
            </w:r>
          </w:p>
        </w:tc>
      </w:tr>
      <w:tr w:rsidR="00F169EE" w:rsidRPr="00F169EE" w14:paraId="25C30A6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FDA0F85" w14:textId="4F2744A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B924738" w14:textId="1690ACB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0C516C3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87C6E19" w14:textId="09EFBD4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8987870" w14:textId="5B78CD3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Tipo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Servico</w:t>
            </w:r>
            <w:proofErr w:type="spellEnd"/>
          </w:p>
        </w:tc>
      </w:tr>
      <w:tr w:rsidR="00F169EE" w:rsidRPr="00F169EE" w14:paraId="55AF950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0CE616D" w14:textId="2A63F03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87C5AAD" w14:textId="5DDE1E4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Tipo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Servico</w:t>
            </w:r>
            <w:proofErr w:type="spellEnd"/>
          </w:p>
        </w:tc>
      </w:tr>
      <w:tr w:rsidR="00F169EE" w:rsidRPr="00F169EE" w14:paraId="31CE1B9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64838C6" w14:textId="497B35E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BB6E076" w14:textId="09FD44D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5189FE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4CAFECE" w14:textId="4868233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A9DDC48" w14:textId="14360D5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2310C3A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AEB61BB" w14:textId="575EFA4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311204B" w14:textId="498BF83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4E9A59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DA8A317" w14:textId="17FF594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9859673" w14:textId="7B18FD3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0-JSON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Contabil</w:t>
            </w:r>
            <w:proofErr w:type="spellEnd"/>
            <w:r w:rsidRPr="00F169EE">
              <w:rPr>
                <w:rFonts w:ascii="Calibri" w:hAnsi="Calibri" w:cs="Calibri"/>
                <w:sz w:val="18"/>
                <w:szCs w:val="20"/>
              </w:rPr>
              <w:t>; 1-Json Folha</w:t>
            </w:r>
          </w:p>
        </w:tc>
      </w:tr>
      <w:tr w:rsidR="00F169EE" w:rsidRPr="00F169EE" w14:paraId="0CEA206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B002266" w14:textId="4C31655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Inic</w:t>
            </w:r>
            <w:proofErr w:type="spellEnd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F348549" w14:textId="2790FE1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"0"</w:t>
            </w:r>
          </w:p>
        </w:tc>
      </w:tr>
      <w:tr w:rsidR="00F169EE" w:rsidRPr="00F169EE" w14:paraId="59BCA4C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1D5CF07" w14:textId="391FFFF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27410FE" w14:textId="28C0219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6A638943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294BA33" w14:textId="53057B3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EB82B58" w14:textId="5EC52E8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141E83F1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157B943" w14:textId="1DADD3B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7D6B3007" w14:textId="40FC16A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03</w:t>
            </w:r>
          </w:p>
        </w:tc>
      </w:tr>
    </w:tbl>
    <w:p w14:paraId="35433064" w14:textId="31CE4D54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5279587F" w14:textId="1444D6D5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5ED9B77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61A844D" w14:textId="515C614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2526AD7" w14:textId="339D6D9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ZZM_STATUS</w:t>
            </w:r>
          </w:p>
        </w:tc>
      </w:tr>
      <w:tr w:rsidR="00F169EE" w:rsidRPr="00F169EE" w14:paraId="1C2A77E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7DA5465" w14:textId="6F76BCF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DE458AB" w14:textId="3D5C0F3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Caracter</w:t>
            </w:r>
            <w:proofErr w:type="spellEnd"/>
          </w:p>
        </w:tc>
      </w:tr>
      <w:tr w:rsidR="00F169EE" w:rsidRPr="00F169EE" w14:paraId="1D2FA80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8C44D75" w14:textId="32EC16E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DDC72DF" w14:textId="2784C57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1</w:t>
            </w:r>
          </w:p>
        </w:tc>
      </w:tr>
      <w:tr w:rsidR="00F169EE" w:rsidRPr="00F169EE" w14:paraId="6FB2375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AE96F82" w14:textId="4832AC6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867C30A" w14:textId="19930E8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7940083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FED5F38" w14:textId="75F76CE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06AB8CA" w14:textId="4762E18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Status</w:t>
            </w:r>
          </w:p>
        </w:tc>
      </w:tr>
      <w:tr w:rsidR="00F169EE" w:rsidRPr="00F169EE" w14:paraId="45E1EF6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1FD6243" w14:textId="3B1DACD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0AF732A" w14:textId="1BAE36B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Status Processamento</w:t>
            </w:r>
          </w:p>
        </w:tc>
      </w:tr>
      <w:tr w:rsidR="00F169EE" w:rsidRPr="00F169EE" w14:paraId="28B7818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D2DA210" w14:textId="345BD94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AAF0DF6" w14:textId="286FD86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2C450D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D04A3F7" w14:textId="3BB7B2C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6130570" w14:textId="75A4665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2A64238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580AFCB" w14:textId="1EFF460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4E4D8F6" w14:textId="7B5C2A8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4F00D4F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72D0B6C" w14:textId="327250C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61C193C" w14:textId="4404D94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0-Não Processado; 1-Processado; </w:t>
            </w:r>
            <w:proofErr w:type="gramStart"/>
            <w:r w:rsidRPr="00F169EE">
              <w:rPr>
                <w:rFonts w:ascii="Calibri" w:hAnsi="Calibri" w:cs="Calibri"/>
                <w:sz w:val="18"/>
                <w:szCs w:val="20"/>
              </w:rPr>
              <w:t>2-Processado</w:t>
            </w:r>
            <w:proofErr w:type="gramEnd"/>
            <w:r w:rsidRPr="00F169EE">
              <w:rPr>
                <w:rFonts w:ascii="Calibri" w:hAnsi="Calibri" w:cs="Calibri"/>
                <w:sz w:val="18"/>
                <w:szCs w:val="20"/>
              </w:rPr>
              <w:t xml:space="preserve"> com Erro</w:t>
            </w:r>
          </w:p>
        </w:tc>
      </w:tr>
      <w:tr w:rsidR="00F169EE" w:rsidRPr="00F169EE" w14:paraId="1AACD6BC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4714F16" w14:textId="4D4F3DD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Inic</w:t>
            </w:r>
            <w:proofErr w:type="spellEnd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9F3D7DB" w14:textId="1322326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"0"</w:t>
            </w:r>
          </w:p>
        </w:tc>
      </w:tr>
      <w:tr w:rsidR="00F169EE" w:rsidRPr="00F169EE" w14:paraId="37ED2E78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F6384F3" w14:textId="72FD905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7F04753" w14:textId="2F7AA44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00FFA70E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867B0DC" w14:textId="27069A8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CF8D491" w14:textId="6CD7E0E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18CA95A8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ADD8EB9" w14:textId="10C1CE0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40B91E42" w14:textId="6B9CF87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04</w:t>
            </w:r>
          </w:p>
        </w:tc>
      </w:tr>
    </w:tbl>
    <w:p w14:paraId="2FF262ED" w14:textId="4EE909D9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5D2BA279" w14:textId="6E04D139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311F2F7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DBF06A0" w14:textId="6D44F57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46E28C7" w14:textId="4ABD7CB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ZZM_DTLEIT</w:t>
            </w:r>
          </w:p>
        </w:tc>
      </w:tr>
      <w:tr w:rsidR="00F169EE" w:rsidRPr="00F169EE" w14:paraId="70EDD39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83472EE" w14:textId="3E02994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F29C816" w14:textId="0BAFD5B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Data</w:t>
            </w:r>
          </w:p>
        </w:tc>
      </w:tr>
      <w:tr w:rsidR="00F169EE" w:rsidRPr="00F169EE" w14:paraId="35D9C41E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A85D2AA" w14:textId="33A8F4A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AEF9FFE" w14:textId="2477537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8</w:t>
            </w:r>
          </w:p>
        </w:tc>
      </w:tr>
      <w:tr w:rsidR="00F169EE" w:rsidRPr="00F169EE" w14:paraId="3D5BFDE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B82BF69" w14:textId="3C00C22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1F5CA3B" w14:textId="7462AC3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045FC97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1DC1E30" w14:textId="28EDD26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47EED3B" w14:textId="4762897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Data Leitura</w:t>
            </w:r>
          </w:p>
        </w:tc>
      </w:tr>
      <w:tr w:rsidR="00F169EE" w:rsidRPr="00F169EE" w14:paraId="6E6845E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373A262" w14:textId="51E0414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6296DDB" w14:textId="25E9300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Data da Leitura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Json</w:t>
            </w:r>
            <w:proofErr w:type="spellEnd"/>
          </w:p>
        </w:tc>
      </w:tr>
      <w:tr w:rsidR="00F169EE" w:rsidRPr="00F169EE" w14:paraId="5354D53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4052F3E" w14:textId="2326FF1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5F21679" w14:textId="5F2393E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337DA8A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13C1A1E" w14:textId="72296F8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9C2DBF9" w14:textId="7AECF5C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07954CA3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24EE751" w14:textId="73038C6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80D0C14" w14:textId="69AAB89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58377AB8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E90DE37" w14:textId="58DA4BE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6A9B953" w14:textId="4A31BB9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1D1182C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B7D515E" w14:textId="3BE196D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1A75FC2" w14:textId="0B9DFD5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64CB08B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E6A4DD1" w14:textId="75E4015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3F381003" w14:textId="080F0C0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05</w:t>
            </w:r>
          </w:p>
        </w:tc>
      </w:tr>
    </w:tbl>
    <w:p w14:paraId="49DB6CAB" w14:textId="68B60832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2A655EF3" w14:textId="51C26241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30CA06CC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A9D3EAE" w14:textId="315CCF4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D7A8842" w14:textId="6C2AFDA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ZZM_HLEIT</w:t>
            </w:r>
          </w:p>
        </w:tc>
      </w:tr>
      <w:tr w:rsidR="00F169EE" w:rsidRPr="00F169EE" w14:paraId="2B4ABB1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BC55C8B" w14:textId="540AB2D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D7C0EA5" w14:textId="20A89F3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Caracter</w:t>
            </w:r>
            <w:proofErr w:type="spellEnd"/>
          </w:p>
        </w:tc>
      </w:tr>
      <w:tr w:rsidR="00F169EE" w:rsidRPr="00F169EE" w14:paraId="4AFBDF3C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C68A137" w14:textId="7E18D51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4FD7846" w14:textId="1B50F8C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6</w:t>
            </w:r>
          </w:p>
        </w:tc>
      </w:tr>
      <w:tr w:rsidR="00F169EE" w:rsidRPr="00F169EE" w14:paraId="4534885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AC5BF26" w14:textId="6750A7B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F42EABE" w14:textId="207C4E7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0FDABCF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2DC8D5F" w14:textId="7A0F510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22851E5" w14:textId="2C9AE4A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@R</w:t>
            </w:r>
          </w:p>
        </w:tc>
      </w:tr>
      <w:tr w:rsidR="00F169EE" w:rsidRPr="00F169EE" w14:paraId="2223E72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1E45467" w14:textId="4E70800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F86D19A" w14:textId="7AB4BBB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Hora Leitura</w:t>
            </w:r>
          </w:p>
        </w:tc>
      </w:tr>
      <w:tr w:rsidR="00F169EE" w:rsidRPr="00F169EE" w14:paraId="460D388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679BE87" w14:textId="0ED91C2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78F0DB1" w14:textId="0A3EC52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Hora da Leitura</w:t>
            </w:r>
          </w:p>
        </w:tc>
      </w:tr>
      <w:tr w:rsidR="00F169EE" w:rsidRPr="00F169EE" w14:paraId="4BEA7CF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82ABEA8" w14:textId="41DB708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AE12F91" w14:textId="5F0007C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0AC7B93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E9BB82D" w14:textId="1380A6D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6F54794" w14:textId="723D02B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1C3B221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594025A" w14:textId="0ADE510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A2AEFB7" w14:textId="2954EBF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D44494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B956D8C" w14:textId="61BC0EE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E988C1F" w14:textId="541526F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1826857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AF34C2A" w14:textId="26CE54B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2BDD87A" w14:textId="2508DA0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1D1C77C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3C55803" w14:textId="359C508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24CE6599" w14:textId="292AA4A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06</w:t>
            </w:r>
          </w:p>
        </w:tc>
      </w:tr>
    </w:tbl>
    <w:p w14:paraId="2940478F" w14:textId="00CDFEC7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79B3CB9E" w14:textId="00670CA0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281CD3B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F1EC050" w14:textId="761CFFD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9C4A5E4" w14:textId="0F9054A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ZZM_DPROC</w:t>
            </w:r>
          </w:p>
        </w:tc>
      </w:tr>
      <w:tr w:rsidR="00F169EE" w:rsidRPr="00F169EE" w14:paraId="33A8BB8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875B66B" w14:textId="4E9951F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6E3FE89" w14:textId="76056C8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Data</w:t>
            </w:r>
          </w:p>
        </w:tc>
      </w:tr>
      <w:tr w:rsidR="00F169EE" w:rsidRPr="00F169EE" w14:paraId="77FD80C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F6984CD" w14:textId="0F222AF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E185EE7" w14:textId="4472549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8</w:t>
            </w:r>
          </w:p>
        </w:tc>
      </w:tr>
      <w:tr w:rsidR="00F169EE" w:rsidRPr="00F169EE" w14:paraId="2146126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3CEEDB6" w14:textId="36C50E9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4822EB1" w14:textId="5A893C8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5B47DE5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B325B81" w14:textId="3EA2492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5ED4A4A" w14:textId="319501A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Data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Process</w:t>
            </w:r>
            <w:proofErr w:type="spellEnd"/>
          </w:p>
        </w:tc>
      </w:tr>
      <w:tr w:rsidR="00F169EE" w:rsidRPr="00F169EE" w14:paraId="4E738B4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CD08E3D" w14:textId="40AB6F3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7ED877C" w14:textId="4874FB6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Data Processamento</w:t>
            </w:r>
          </w:p>
        </w:tc>
      </w:tr>
      <w:tr w:rsidR="00F169EE" w:rsidRPr="00F169EE" w14:paraId="557DD4C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8523EC6" w14:textId="5F93CAC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63EE256" w14:textId="2746DA0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4867F2F3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DC18E0F" w14:textId="45B2EEC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573D967" w14:textId="2600E10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48BD9091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E3C3258" w14:textId="4E9126B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6641671" w14:textId="4F68EFA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5CDF965F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FB37B27" w14:textId="607EAE3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3883ED7" w14:textId="2DBA15B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6F2FB63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D8096ED" w14:textId="6DC2E7F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92AEF6B" w14:textId="357247B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2986CF6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7FFF442" w14:textId="06070F9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514A46B1" w14:textId="07C7CD8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07</w:t>
            </w:r>
          </w:p>
        </w:tc>
      </w:tr>
    </w:tbl>
    <w:p w14:paraId="0C5C130C" w14:textId="7E147CD3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7305B1AC" w14:textId="3C7DF99D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76C3019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BD5BD2E" w14:textId="74040D9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1C752DF" w14:textId="7040794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ZZM_HPROC</w:t>
            </w:r>
          </w:p>
        </w:tc>
      </w:tr>
      <w:tr w:rsidR="00F169EE" w:rsidRPr="00F169EE" w14:paraId="712DEE5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3C0C433" w14:textId="5A11698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533D98E" w14:textId="18193B8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Caracter</w:t>
            </w:r>
            <w:proofErr w:type="spellEnd"/>
          </w:p>
        </w:tc>
      </w:tr>
      <w:tr w:rsidR="00F169EE" w:rsidRPr="00F169EE" w14:paraId="7FE0862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3B4A1BC" w14:textId="53906E5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3AD714E" w14:textId="2684A49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6</w:t>
            </w:r>
          </w:p>
        </w:tc>
      </w:tr>
      <w:tr w:rsidR="00F169EE" w:rsidRPr="00F169EE" w14:paraId="78C51AE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0BE254B" w14:textId="7BFFB05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9A98E4D" w14:textId="31A270F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3FC9D34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AD373A4" w14:textId="0F376FA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D083AEF" w14:textId="5540E1C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@R</w:t>
            </w:r>
          </w:p>
        </w:tc>
      </w:tr>
      <w:tr w:rsidR="00F169EE" w:rsidRPr="00F169EE" w14:paraId="7ADB318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4513DEC" w14:textId="644107B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BC18A15" w14:textId="2C5E0F5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 xml:space="preserve">Hora </w:t>
            </w: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Process</w:t>
            </w:r>
            <w:proofErr w:type="spellEnd"/>
          </w:p>
        </w:tc>
      </w:tr>
      <w:tr w:rsidR="00F169EE" w:rsidRPr="00F169EE" w14:paraId="4FF19D9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14E5FC7" w14:textId="236D97D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6BD1C3F" w14:textId="73C7206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Hora do Processamento</w:t>
            </w:r>
          </w:p>
        </w:tc>
      </w:tr>
      <w:tr w:rsidR="00F169EE" w:rsidRPr="00F169EE" w14:paraId="428F184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DECBFE8" w14:textId="347B19C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E8AEC11" w14:textId="1D27C6C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CAD1C01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3193884" w14:textId="3B79CC9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999CF28" w14:textId="21B04C8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7CC2F4A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6928045B" w14:textId="4DEF7AA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F3C061A" w14:textId="7B053A3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1FF246E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D1CE46F" w14:textId="68F88A3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87447C5" w14:textId="109B0F8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5E78B9E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2B9531B" w14:textId="28B8672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AB5E0AA" w14:textId="28D35D6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3B0502D8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43C5D2D" w14:textId="279A253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3ACF3A86" w14:textId="544FCC1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08</w:t>
            </w:r>
          </w:p>
        </w:tc>
      </w:tr>
    </w:tbl>
    <w:p w14:paraId="47DDC5B1" w14:textId="3E655408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50558F52" w14:textId="7D682383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4A37D74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0A71663" w14:textId="66E5467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512B85E" w14:textId="06A790D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ZZM_JSON</w:t>
            </w:r>
          </w:p>
        </w:tc>
      </w:tr>
      <w:tr w:rsidR="00F169EE" w:rsidRPr="00F169EE" w14:paraId="545F29C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5E0AF8E" w14:textId="01E7DC2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7BBA2BE" w14:textId="4E966BE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Memo</w:t>
            </w:r>
          </w:p>
        </w:tc>
      </w:tr>
      <w:tr w:rsidR="00F169EE" w:rsidRPr="00F169EE" w14:paraId="22091C4C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D957485" w14:textId="7A50682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9A3F55E" w14:textId="78E05D7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10</w:t>
            </w:r>
          </w:p>
        </w:tc>
      </w:tr>
      <w:tr w:rsidR="00F169EE" w:rsidRPr="00F169EE" w14:paraId="4ACAB3E3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40E75B4" w14:textId="4EA62DA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9C662D6" w14:textId="076E421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2D72224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509E76E" w14:textId="49A20F9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800455F" w14:textId="74217CB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sz w:val="18"/>
                <w:szCs w:val="20"/>
              </w:rPr>
              <w:t>Json</w:t>
            </w:r>
            <w:proofErr w:type="spellEnd"/>
            <w:r w:rsidRPr="00F169EE">
              <w:rPr>
                <w:rFonts w:ascii="Calibri" w:hAnsi="Calibri" w:cs="Calibri"/>
                <w:sz w:val="18"/>
                <w:szCs w:val="20"/>
              </w:rPr>
              <w:t xml:space="preserve"> Leitura</w:t>
            </w:r>
          </w:p>
        </w:tc>
      </w:tr>
      <w:tr w:rsidR="00F169EE" w:rsidRPr="00F169EE" w14:paraId="5C09020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38211AA" w14:textId="10B6093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FEC6C70" w14:textId="482A0B9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Arquivo Lido</w:t>
            </w:r>
          </w:p>
        </w:tc>
      </w:tr>
      <w:tr w:rsidR="00F169EE" w:rsidRPr="00F169EE" w14:paraId="19003A7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BC3D581" w14:textId="2BE2452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2E291CE" w14:textId="3DF1473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30C13C86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1E144A9" w14:textId="2CF449B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A13B2DB" w14:textId="48519412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41A361A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5FCB0BA" w14:textId="756B2D7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A148E49" w14:textId="714EFB0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C26170E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FB4D151" w14:textId="4173630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6CEF1FB" w14:textId="5E9F078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642CBC73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1775C3E" w14:textId="2976EEA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B1A89FF" w14:textId="00EAFC1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60DF51E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CCDEE19" w14:textId="725BC09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63341A3C" w14:textId="3A0D830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09</w:t>
            </w:r>
          </w:p>
        </w:tc>
      </w:tr>
    </w:tbl>
    <w:p w14:paraId="1F2759EB" w14:textId="361F336C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66049193" w14:textId="58518EFD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2C61CDD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42CCB02" w14:textId="7C279B9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574C978" w14:textId="566D97B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ZZM_RETORN</w:t>
            </w:r>
          </w:p>
        </w:tc>
      </w:tr>
      <w:tr w:rsidR="00F169EE" w:rsidRPr="00F169EE" w14:paraId="2BC71218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6AE88E2" w14:textId="4630CFC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60C62004" w14:textId="08B3D01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Memo</w:t>
            </w:r>
          </w:p>
        </w:tc>
      </w:tr>
      <w:tr w:rsidR="00F169EE" w:rsidRPr="00F169EE" w14:paraId="6561111D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64B0A76" w14:textId="0D892E5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7DD06F8" w14:textId="68CE8CD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10</w:t>
            </w:r>
          </w:p>
        </w:tc>
      </w:tr>
      <w:tr w:rsidR="00F169EE" w:rsidRPr="00F169EE" w14:paraId="2715487A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A67446F" w14:textId="6857992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6B92035" w14:textId="5834705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0</w:t>
            </w:r>
          </w:p>
        </w:tc>
      </w:tr>
      <w:tr w:rsidR="00F169EE" w:rsidRPr="00F169EE" w14:paraId="4001BF7F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B821250" w14:textId="54E9769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80557B0" w14:textId="34B0BF1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Retorno</w:t>
            </w:r>
          </w:p>
        </w:tc>
      </w:tr>
      <w:tr w:rsidR="00F169EE" w:rsidRPr="00F169EE" w14:paraId="1AE3824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A9B47BF" w14:textId="3241AE1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21C1878" w14:textId="75B60DE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Retorno da Execução</w:t>
            </w:r>
          </w:p>
        </w:tc>
      </w:tr>
      <w:tr w:rsidR="00F169EE" w:rsidRPr="00F169EE" w14:paraId="073EEC8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ABC0AB9" w14:textId="216D2CF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AF43FC2" w14:textId="767972CA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74DBE511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55AFE880" w14:textId="23D163B5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87753EF" w14:textId="3D77839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Não</w:t>
            </w:r>
          </w:p>
        </w:tc>
      </w:tr>
      <w:tr w:rsidR="00F169EE" w:rsidRPr="00F169EE" w14:paraId="7CCBAC2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6EF758C" w14:textId="15D640D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proofErr w:type="spellStart"/>
            <w:r w:rsidRPr="00F169EE">
              <w:rPr>
                <w:rFonts w:ascii="Calibri" w:hAnsi="Calibri" w:cs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B7D30F3" w14:textId="1BF5FEA4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  <w:tr w:rsidR="00F169EE" w:rsidRPr="00F169EE" w14:paraId="22066934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DEF3B31" w14:textId="1AC26276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4DBE8BCF" w14:textId="2AD40F97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Real</w:t>
            </w:r>
          </w:p>
        </w:tc>
      </w:tr>
      <w:tr w:rsidR="00F169EE" w:rsidRPr="00F169EE" w14:paraId="2A9B46C0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386C7134" w14:textId="53B09D5D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333F9DF3" w14:textId="0ADA33D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Alterar</w:t>
            </w:r>
          </w:p>
        </w:tc>
      </w:tr>
      <w:tr w:rsidR="00F169EE" w:rsidRPr="00F169EE" w14:paraId="4D6E0215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7976FC4C" w14:textId="6082DAF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64B9F80D" w14:textId="482D2861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10</w:t>
            </w:r>
          </w:p>
        </w:tc>
      </w:tr>
    </w:tbl>
    <w:p w14:paraId="4BE770E7" w14:textId="6E88F5FF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1752300D" w14:textId="470A124D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686CFAEC" w14:textId="37E31F9A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</w:p>
    <w:p w14:paraId="1F40380E" w14:textId="683909EB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  <w:r w:rsidRPr="00F169EE">
        <w:rPr>
          <w:rFonts w:ascii="Calibri" w:hAnsi="Calibri" w:cs="Calibri"/>
          <w:b/>
          <w:sz w:val="22"/>
          <w:szCs w:val="20"/>
        </w:rPr>
        <w:t>Índices</w:t>
      </w:r>
    </w:p>
    <w:p w14:paraId="5E12032F" w14:textId="7410FBC3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F169EE" w:rsidRPr="00F169EE" w14:paraId="309521A9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0C8B7001" w14:textId="7AF1053C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C547EE6" w14:textId="03328748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</w:t>
            </w:r>
          </w:p>
        </w:tc>
      </w:tr>
      <w:tr w:rsidR="00F169EE" w:rsidRPr="00F169EE" w14:paraId="6EF909E2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24C5C70" w14:textId="720C8DB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06831CEB" w14:textId="50F43920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1</w:t>
            </w:r>
          </w:p>
        </w:tc>
      </w:tr>
      <w:tr w:rsidR="00F169EE" w:rsidRPr="00F169EE" w14:paraId="16B25DEB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4956860E" w14:textId="6DC4288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lastRenderedPageBreak/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7619C35" w14:textId="422D62C9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ZZM_FILIAL + ZZM_SEQ</w:t>
            </w:r>
          </w:p>
        </w:tc>
      </w:tr>
      <w:tr w:rsidR="00F169EE" w:rsidRPr="00F169EE" w14:paraId="4410A3E1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13186294" w14:textId="30BD7B6F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298A9205" w14:textId="4F34F2B3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Sequencial</w:t>
            </w:r>
          </w:p>
        </w:tc>
      </w:tr>
      <w:tr w:rsidR="00F169EE" w:rsidRPr="00F169EE" w14:paraId="1DB85187" w14:textId="77777777" w:rsidTr="00F169EE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14:paraId="2A92F5F8" w14:textId="1FBFE6EB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b/>
                <w:sz w:val="18"/>
                <w:szCs w:val="20"/>
              </w:rPr>
            </w:pPr>
            <w:r w:rsidRPr="00F169EE">
              <w:rPr>
                <w:rFonts w:ascii="Calibri" w:hAnsi="Calibri" w:cs="Calibri"/>
                <w:b/>
                <w:sz w:val="18"/>
                <w:szCs w:val="20"/>
              </w:rPr>
              <w:t>Mostra Pesq.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14:paraId="62F2F545" w14:textId="6EFB4AAE" w:rsidR="00F169EE" w:rsidRPr="00F169EE" w:rsidRDefault="00F169EE" w:rsidP="00F169EE">
            <w:pPr>
              <w:spacing w:before="60" w:after="60"/>
              <w:rPr>
                <w:rFonts w:ascii="Calibri" w:hAnsi="Calibri" w:cs="Calibri"/>
                <w:sz w:val="18"/>
                <w:szCs w:val="20"/>
              </w:rPr>
            </w:pPr>
            <w:r w:rsidRPr="00F169EE">
              <w:rPr>
                <w:rFonts w:ascii="Calibri" w:hAnsi="Calibri" w:cs="Calibri"/>
                <w:sz w:val="18"/>
                <w:szCs w:val="20"/>
              </w:rPr>
              <w:t>Sim</w:t>
            </w:r>
          </w:p>
        </w:tc>
      </w:tr>
    </w:tbl>
    <w:p w14:paraId="4A9751F0" w14:textId="498739FB" w:rsidR="00F169EE" w:rsidRPr="00F169EE" w:rsidRDefault="00F169EE" w:rsidP="00AA7C24">
      <w:pPr>
        <w:rPr>
          <w:rFonts w:ascii="Calibri" w:hAnsi="Calibri" w:cs="Calibri"/>
          <w:b/>
          <w:sz w:val="22"/>
          <w:szCs w:val="20"/>
        </w:rPr>
      </w:pPr>
    </w:p>
    <w:p w14:paraId="63C81E4F" w14:textId="0F3FAB85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</w:p>
    <w:p w14:paraId="18A3D999" w14:textId="60DF729C" w:rsidR="00F169EE" w:rsidRPr="00F169EE" w:rsidRDefault="00F169EE" w:rsidP="00AA7C24">
      <w:pPr>
        <w:rPr>
          <w:rFonts w:ascii="Calibri" w:hAnsi="Calibri" w:cs="Calibri"/>
          <w:b/>
          <w:sz w:val="20"/>
          <w:szCs w:val="20"/>
        </w:rPr>
      </w:pPr>
      <w:r w:rsidRPr="00F169EE">
        <w:rPr>
          <w:rFonts w:ascii="Calibri" w:hAnsi="Calibri" w:cs="Calibri"/>
          <w:b/>
          <w:sz w:val="20"/>
          <w:szCs w:val="20"/>
        </w:rPr>
        <w:br w:type="page"/>
      </w:r>
    </w:p>
    <w:sectPr w:rsidR="00F169EE" w:rsidRPr="00F169EE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coluna1" w:val="Mostra Pesq."/>
    <w:docVar w:name="ccoluna2" w:val="Sim"/>
    <w:docVar w:name="ccoluna3" w:val="Compartilhado"/>
    <w:docVar w:name="ccoluna4" w:val=" "/>
    <w:docVar w:name="ctabdesc" w:val="MODELOS"/>
    <w:docVar w:name="ctabmodo" w:val="Uso: [ ]Exclusivo [X]Compart."/>
    <w:docVar w:name="ctabnome" w:val="PA1"/>
    <w:docVar w:name="ctexto" w:val="Índices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F169EE"/>
    <w:rsid w:val="000229AF"/>
    <w:rsid w:val="00040A16"/>
    <w:rsid w:val="000645EF"/>
    <w:rsid w:val="00083F08"/>
    <w:rsid w:val="00091861"/>
    <w:rsid w:val="0009351B"/>
    <w:rsid w:val="000A3F07"/>
    <w:rsid w:val="000B02DE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3F7D"/>
    <w:rsid w:val="002D6E23"/>
    <w:rsid w:val="002F1271"/>
    <w:rsid w:val="00301DF3"/>
    <w:rsid w:val="00301E99"/>
    <w:rsid w:val="003237B0"/>
    <w:rsid w:val="0034644B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169EE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0A8D23"/>
  <w15:chartTrackingRefBased/>
  <w15:docId w15:val="{E5980D3B-B8AE-4047-B4F2-B29CEFBE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bil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2</TotalTime>
  <Pages>9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Wagner Mobile Costa</dc:creator>
  <cp:keywords/>
  <dc:description/>
  <cp:lastModifiedBy>Wagner Mobile Costa</cp:lastModifiedBy>
  <cp:revision>1</cp:revision>
  <dcterms:created xsi:type="dcterms:W3CDTF">2021-07-23T22:14:00Z</dcterms:created>
  <dcterms:modified xsi:type="dcterms:W3CDTF">2021-07-23T22:16:00Z</dcterms:modified>
</cp:coreProperties>
</file>